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1897" w14:textId="77777777" w:rsidR="00154224" w:rsidRDefault="00154224">
      <w:r w:rsidRPr="003A798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17A7A838" wp14:editId="15ED3507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 descr="Decorative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7A783A" id="Group 1" o:spid="_x0000_s1026" alt="Decorative" style="position:absolute;margin-left:-36pt;margin-top:-36pt;width:612pt;height:11in;z-index:-25165312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60A52079" w14:textId="77777777" w:rsidTr="5B962731">
        <w:tc>
          <w:tcPr>
            <w:tcW w:w="5395" w:type="dxa"/>
          </w:tcPr>
          <w:p w14:paraId="3A774CD8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0DCBDB34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155D224" w14:textId="77777777" w:rsidTr="5B962731">
        <w:trPr>
          <w:trHeight w:val="2719"/>
        </w:trPr>
        <w:tc>
          <w:tcPr>
            <w:tcW w:w="5395" w:type="dxa"/>
          </w:tcPr>
          <w:p w14:paraId="39DB9FD8" w14:textId="0275BC2B" w:rsidR="00A81248" w:rsidRPr="000E2704" w:rsidRDefault="000E2704" w:rsidP="00637665">
            <w:pPr>
              <w:pStyle w:val="Heading1"/>
              <w:rPr>
                <w:sz w:val="56"/>
                <w:szCs w:val="24"/>
              </w:rPr>
            </w:pPr>
            <w:r w:rsidRPr="000E2704">
              <w:rPr>
                <w:sz w:val="56"/>
                <w:szCs w:val="24"/>
              </w:rPr>
              <w:t>Software Requirement Specification</w:t>
            </w:r>
          </w:p>
        </w:tc>
        <w:tc>
          <w:tcPr>
            <w:tcW w:w="5395" w:type="dxa"/>
          </w:tcPr>
          <w:p w14:paraId="398FEBCC" w14:textId="77777777" w:rsidR="00A81248" w:rsidRPr="003A798E" w:rsidRDefault="00A81248"/>
        </w:tc>
      </w:tr>
      <w:tr w:rsidR="00A81248" w:rsidRPr="003A798E" w14:paraId="2A4F1DD0" w14:textId="77777777" w:rsidTr="5B962731">
        <w:trPr>
          <w:trHeight w:val="7776"/>
        </w:trPr>
        <w:tc>
          <w:tcPr>
            <w:tcW w:w="5395" w:type="dxa"/>
          </w:tcPr>
          <w:p w14:paraId="346B9189" w14:textId="77777777" w:rsidR="00A81248" w:rsidRPr="003A798E" w:rsidRDefault="00A81248"/>
        </w:tc>
        <w:tc>
          <w:tcPr>
            <w:tcW w:w="5395" w:type="dxa"/>
          </w:tcPr>
          <w:p w14:paraId="1DBB022C" w14:textId="77777777" w:rsidR="00A81248" w:rsidRPr="003A798E" w:rsidRDefault="00A81248"/>
        </w:tc>
      </w:tr>
      <w:tr w:rsidR="00A81248" w:rsidRPr="003A798E" w14:paraId="59FBA8F5" w14:textId="77777777" w:rsidTr="5B962731">
        <w:trPr>
          <w:trHeight w:val="1299"/>
        </w:trPr>
        <w:tc>
          <w:tcPr>
            <w:tcW w:w="5395" w:type="dxa"/>
          </w:tcPr>
          <w:p w14:paraId="38378782" w14:textId="77777777" w:rsidR="00A81248" w:rsidRPr="003A798E" w:rsidRDefault="00A81248"/>
        </w:tc>
        <w:tc>
          <w:tcPr>
            <w:tcW w:w="5395" w:type="dxa"/>
          </w:tcPr>
          <w:p w14:paraId="1E2058CE" w14:textId="4370F9D7" w:rsidR="00A81248" w:rsidRPr="003A798E" w:rsidRDefault="000E2704" w:rsidP="00637665">
            <w:pPr>
              <w:pStyle w:val="Heading2"/>
            </w:pPr>
            <w:r>
              <w:t>08 Aug 2025</w:t>
            </w:r>
          </w:p>
        </w:tc>
      </w:tr>
      <w:tr w:rsidR="00A81248" w:rsidRPr="00D26C99" w14:paraId="544E7FEE" w14:textId="77777777" w:rsidTr="5B962731">
        <w:trPr>
          <w:trHeight w:val="1402"/>
        </w:trPr>
        <w:tc>
          <w:tcPr>
            <w:tcW w:w="5395" w:type="dxa"/>
          </w:tcPr>
          <w:p w14:paraId="268D9BD8" w14:textId="77777777" w:rsidR="00A81248" w:rsidRPr="003A798E" w:rsidRDefault="00A81248"/>
        </w:tc>
        <w:tc>
          <w:tcPr>
            <w:tcW w:w="5395" w:type="dxa"/>
          </w:tcPr>
          <w:p w14:paraId="21019219" w14:textId="36ECEBEA" w:rsidR="00A81248" w:rsidRPr="00A059BA" w:rsidRDefault="000E2704" w:rsidP="00637665">
            <w:pPr>
              <w:pStyle w:val="Heading2"/>
              <w:rPr>
                <w:lang w:val="fr-FR"/>
              </w:rPr>
            </w:pPr>
            <w:r>
              <w:t>Sarvesh Savaikar</w:t>
            </w:r>
          </w:p>
        </w:tc>
      </w:tr>
    </w:tbl>
    <w:p w14:paraId="628EA5CD" w14:textId="77777777" w:rsidR="00154224" w:rsidRPr="00A059BA" w:rsidRDefault="00154224">
      <w:pPr>
        <w:rPr>
          <w:lang w:val="fr-FR"/>
        </w:rPr>
      </w:pPr>
    </w:p>
    <w:p w14:paraId="157B893C" w14:textId="77777777" w:rsidR="00154224" w:rsidRPr="00A059BA" w:rsidRDefault="00154224">
      <w:pPr>
        <w:rPr>
          <w:lang w:val="fr-FR"/>
        </w:rPr>
        <w:sectPr w:rsidR="00154224" w:rsidRPr="00A059BA" w:rsidSect="00286C35">
          <w:pgSz w:w="12240" w:h="15840" w:code="1"/>
          <w:pgMar w:top="720" w:right="720" w:bottom="0" w:left="720" w:header="0" w:footer="0" w:gutter="0"/>
          <w:cols w:space="708"/>
          <w:titlePg/>
          <w:docGrid w:linePitch="360"/>
        </w:sectPr>
      </w:pPr>
    </w:p>
    <w:p w14:paraId="5E7AFDFB" w14:textId="77777777" w:rsidR="00C213D9" w:rsidRDefault="00C213D9" w:rsidP="00C213D9"/>
    <w:p w14:paraId="7EC2DB32" w14:textId="77777777" w:rsidR="00C213D9" w:rsidRDefault="000E2704" w:rsidP="00C213D9">
      <w:pPr>
        <w:rPr>
          <w:sz w:val="36"/>
          <w:szCs w:val="32"/>
        </w:rPr>
      </w:pPr>
      <w:r w:rsidRPr="000E2704">
        <w:rPr>
          <w:b/>
          <w:bCs/>
          <w:sz w:val="36"/>
          <w:szCs w:val="32"/>
        </w:rPr>
        <w:t>Project</w:t>
      </w:r>
      <w:r w:rsidRPr="000E2704">
        <w:rPr>
          <w:b/>
          <w:bCs/>
          <w:sz w:val="36"/>
          <w:szCs w:val="32"/>
        </w:rPr>
        <w:t xml:space="preserve"> </w:t>
      </w:r>
      <w:proofErr w:type="gramStart"/>
      <w:r w:rsidRPr="000E2704">
        <w:rPr>
          <w:b/>
          <w:bCs/>
          <w:sz w:val="36"/>
          <w:szCs w:val="32"/>
        </w:rPr>
        <w:t xml:space="preserve">Title </w:t>
      </w:r>
      <w:r w:rsidRPr="000E2704">
        <w:rPr>
          <w:b/>
          <w:bCs/>
          <w:sz w:val="36"/>
          <w:szCs w:val="32"/>
        </w:rPr>
        <w:t>:</w:t>
      </w:r>
      <w:proofErr w:type="gramEnd"/>
      <w:r w:rsidRPr="000E2704">
        <w:rPr>
          <w:sz w:val="36"/>
          <w:szCs w:val="32"/>
        </w:rPr>
        <w:t xml:space="preserve"> Generic CRM, Lead Generation &amp; Marketing Tool</w:t>
      </w:r>
    </w:p>
    <w:p w14:paraId="41559EB2" w14:textId="77777777" w:rsidR="000E2704" w:rsidRDefault="000E2704" w:rsidP="00C213D9">
      <w:pPr>
        <w:rPr>
          <w:sz w:val="36"/>
          <w:szCs w:val="32"/>
        </w:rPr>
      </w:pPr>
    </w:p>
    <w:p w14:paraId="391C8F99" w14:textId="77777777" w:rsidR="000E2704" w:rsidRDefault="000E2704" w:rsidP="00C213D9">
      <w:pPr>
        <w:rPr>
          <w:sz w:val="36"/>
          <w:szCs w:val="32"/>
        </w:rPr>
      </w:pPr>
    </w:p>
    <w:p w14:paraId="3E503B12" w14:textId="77777777" w:rsidR="000E2704" w:rsidRPr="000E2704" w:rsidRDefault="000E2704" w:rsidP="000E2704">
      <w:pPr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pict w14:anchorId="4C179201">
          <v:rect id="_x0000_i1109" style="width:0;height:1.5pt" o:hralign="center" o:hrstd="t" o:hr="t" fillcolor="#a0a0a0" stroked="f"/>
        </w:pict>
      </w:r>
    </w:p>
    <w:p w14:paraId="26F6E49A" w14:textId="77777777" w:rsidR="000E2704" w:rsidRPr="000E2704" w:rsidRDefault="000E2704" w:rsidP="000E27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>1. Introduction</w:t>
      </w:r>
    </w:p>
    <w:p w14:paraId="68ACB139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1.1 Purpose</w:t>
      </w:r>
    </w:p>
    <w:p w14:paraId="4417CA46" w14:textId="77777777" w:rsidR="000E2704" w:rsidRPr="000E2704" w:rsidRDefault="000E2704" w:rsidP="000E27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The purpose of this document is to define the functional and non-functional requirements of the CRM platform. The system will help businesses capture, manage, and convert leads while providing marketing automation, campaign tracking, customer lifecycle management, and analytical dashboards.</w:t>
      </w:r>
    </w:p>
    <w:p w14:paraId="5FB7AEDA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1.2 Scope</w:t>
      </w:r>
    </w:p>
    <w:p w14:paraId="24BBCFB7" w14:textId="77777777" w:rsidR="000E2704" w:rsidRPr="000E2704" w:rsidRDefault="000E2704" w:rsidP="000E27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The CRM will:</w:t>
      </w:r>
    </w:p>
    <w:p w14:paraId="541C763F" w14:textId="77777777" w:rsidR="000E2704" w:rsidRPr="000E2704" w:rsidRDefault="000E2704" w:rsidP="000E27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Provide lead capture from multiple channels (LinkedIn, WhatsApp, Email, Web Forms).</w:t>
      </w:r>
    </w:p>
    <w:p w14:paraId="62F135C3" w14:textId="77777777" w:rsidR="000E2704" w:rsidRPr="000E2704" w:rsidRDefault="000E2704" w:rsidP="000E27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Support pipeline management (Kanban board for lead stages).</w:t>
      </w:r>
    </w:p>
    <w:p w14:paraId="5AA862BD" w14:textId="77777777" w:rsidR="000E2704" w:rsidRPr="000E2704" w:rsidRDefault="000E2704" w:rsidP="000E27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Enable campaign creation, automation, and performance analytics.</w:t>
      </w:r>
    </w:p>
    <w:p w14:paraId="08E0D1E4" w14:textId="77777777" w:rsidR="000E2704" w:rsidRPr="000E2704" w:rsidRDefault="000E2704" w:rsidP="000E27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Manage customers through lifecycle tracking (Onboarding → Active → At Risk → Inactive).</w:t>
      </w:r>
    </w:p>
    <w:p w14:paraId="33E0DA84" w14:textId="77777777" w:rsidR="000E2704" w:rsidRPr="000E2704" w:rsidRDefault="000E2704" w:rsidP="000E27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Provide a dashboard with KPIs, forecasts, and team performance insights.</w:t>
      </w:r>
    </w:p>
    <w:p w14:paraId="542BC6C1" w14:textId="77777777" w:rsidR="000E2704" w:rsidRPr="000E2704" w:rsidRDefault="000E2704" w:rsidP="000E270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Support multiple user roles (Admin, Manager, Sales Rep, Marketing, Support, Viewer).</w:t>
      </w:r>
    </w:p>
    <w:p w14:paraId="2E74BAEC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1.3 Definitions, Acronyms, Abbreviations</w:t>
      </w:r>
    </w:p>
    <w:p w14:paraId="4F33BD49" w14:textId="77777777" w:rsidR="000E2704" w:rsidRPr="000E2704" w:rsidRDefault="000E2704" w:rsidP="000E27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CRM – Customer Relationship Management</w:t>
      </w:r>
    </w:p>
    <w:p w14:paraId="0EF17349" w14:textId="77777777" w:rsidR="000E2704" w:rsidRPr="000E2704" w:rsidRDefault="000E2704" w:rsidP="000E27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JWT – JSON Web Token (authentication)</w:t>
      </w:r>
    </w:p>
    <w:p w14:paraId="5FE08239" w14:textId="77777777" w:rsidR="000E2704" w:rsidRPr="000E2704" w:rsidRDefault="000E2704" w:rsidP="000E27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KPI – Key Performance Indicator</w:t>
      </w:r>
    </w:p>
    <w:p w14:paraId="42F0A238" w14:textId="77777777" w:rsidR="000E2704" w:rsidRPr="000E2704" w:rsidRDefault="000E2704" w:rsidP="000E27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ROI – Return on Investment</w:t>
      </w:r>
    </w:p>
    <w:p w14:paraId="248C0C32" w14:textId="77777777" w:rsidR="000E2704" w:rsidRPr="000E2704" w:rsidRDefault="000E2704" w:rsidP="000E270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API – Application Programming Interface</w:t>
      </w:r>
    </w:p>
    <w:p w14:paraId="2BBCA971" w14:textId="77777777" w:rsidR="000E2704" w:rsidRPr="000E2704" w:rsidRDefault="000E2704" w:rsidP="000E2704">
      <w:pPr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pict w14:anchorId="3F491601">
          <v:rect id="_x0000_i1110" style="width:0;height:1.5pt" o:hralign="center" o:hrstd="t" o:hr="t" fillcolor="#a0a0a0" stroked="f"/>
        </w:pict>
      </w:r>
    </w:p>
    <w:p w14:paraId="7FBD0E44" w14:textId="77777777" w:rsidR="000E2704" w:rsidRPr="000E2704" w:rsidRDefault="000E2704" w:rsidP="000E27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>2. Overall Description</w:t>
      </w:r>
    </w:p>
    <w:p w14:paraId="12D94C14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2.1 Product Perspective</w:t>
      </w:r>
    </w:p>
    <w:p w14:paraId="35485B08" w14:textId="77777777" w:rsidR="000E2704" w:rsidRPr="000E2704" w:rsidRDefault="000E2704" w:rsidP="000E27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 xml:space="preserve">The system will be a </w:t>
      </w: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web-based SaaS platform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 xml:space="preserve"> with a React frontend, </w:t>
      </w:r>
      <w:proofErr w:type="spellStart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FastAPI</w:t>
      </w:r>
      <w:proofErr w:type="spellEnd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 xml:space="preserve"> backend, and PostgreSQL database. It will integrate with third-party APIs for messaging (WhatsApp, LinkedIn, Email). Authentication will be handled using JWT with role-based access control.</w:t>
      </w:r>
    </w:p>
    <w:p w14:paraId="33D90B7D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2.2 Product Functions</w:t>
      </w:r>
    </w:p>
    <w:p w14:paraId="289A7C20" w14:textId="77777777" w:rsidR="000E2704" w:rsidRPr="000E2704" w:rsidRDefault="000E2704" w:rsidP="000E27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Lead management (creation, assignment, Kanban pipeline).</w:t>
      </w:r>
    </w:p>
    <w:p w14:paraId="49989691" w14:textId="77777777" w:rsidR="000E2704" w:rsidRPr="000E2704" w:rsidRDefault="000E2704" w:rsidP="000E27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Opportunity &amp; deal tracking with forecasting.</w:t>
      </w:r>
    </w:p>
    <w:p w14:paraId="7DD50254" w14:textId="77777777" w:rsidR="000E2704" w:rsidRPr="000E2704" w:rsidRDefault="000E2704" w:rsidP="000E27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Task &amp; activity management (calls, meetings, follow-ups).</w:t>
      </w:r>
    </w:p>
    <w:p w14:paraId="6FC73F8F" w14:textId="77777777" w:rsidR="000E2704" w:rsidRPr="000E2704" w:rsidRDefault="000E2704" w:rsidP="000E27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Campaign creation, scheduling, and analytics.</w:t>
      </w:r>
    </w:p>
    <w:p w14:paraId="49DE3248" w14:textId="77777777" w:rsidR="000E2704" w:rsidRPr="000E2704" w:rsidRDefault="000E2704" w:rsidP="000E27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Customer lifecycle tracking.</w:t>
      </w:r>
    </w:p>
    <w:p w14:paraId="6C3BCC32" w14:textId="77777777" w:rsidR="000E2704" w:rsidRPr="000E2704" w:rsidRDefault="000E2704" w:rsidP="000E27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Dashboard with KPIs and team performance.</w:t>
      </w:r>
    </w:p>
    <w:p w14:paraId="4D158469" w14:textId="77777777" w:rsidR="000E2704" w:rsidRPr="000E2704" w:rsidRDefault="000E2704" w:rsidP="000E270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lastRenderedPageBreak/>
        <w:t>User, team, and role management.</w:t>
      </w:r>
    </w:p>
    <w:p w14:paraId="4D859FDD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2.3 User Classes and Characteristics</w:t>
      </w:r>
    </w:p>
    <w:p w14:paraId="1A52B475" w14:textId="77777777" w:rsidR="000E2704" w:rsidRPr="000E2704" w:rsidRDefault="000E2704" w:rsidP="000E27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Admin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Full access, system configuration, user &amp; role management.</w:t>
      </w:r>
    </w:p>
    <w:p w14:paraId="71E1B7CE" w14:textId="77777777" w:rsidR="000E2704" w:rsidRPr="000E2704" w:rsidRDefault="000E2704" w:rsidP="000E27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Manager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Team-level access, performance monitoring, lead assignment.</w:t>
      </w:r>
    </w:p>
    <w:p w14:paraId="7B5548BA" w14:textId="77777777" w:rsidR="000E2704" w:rsidRPr="000E2704" w:rsidRDefault="000E2704" w:rsidP="000E27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Sales Rep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Manage assigned leads, update pipeline, log interactions.</w:t>
      </w:r>
    </w:p>
    <w:p w14:paraId="11D4012F" w14:textId="77777777" w:rsidR="000E2704" w:rsidRPr="000E2704" w:rsidRDefault="000E2704" w:rsidP="000E27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Marketing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Campaign management, template tracking, ROI analysis.</w:t>
      </w:r>
    </w:p>
    <w:p w14:paraId="0D3E1410" w14:textId="77777777" w:rsidR="000E2704" w:rsidRPr="000E2704" w:rsidRDefault="000E2704" w:rsidP="000E27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Support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Customer lifecycle management, retention &amp; churn analysis.</w:t>
      </w:r>
    </w:p>
    <w:p w14:paraId="21944ED4" w14:textId="77777777" w:rsidR="000E2704" w:rsidRPr="000E2704" w:rsidRDefault="000E2704" w:rsidP="000E270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Viewer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Read-only access to dashboards and reports.</w:t>
      </w:r>
    </w:p>
    <w:p w14:paraId="51A0EA84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2.4 Operating Environment</w:t>
      </w:r>
    </w:p>
    <w:p w14:paraId="25519914" w14:textId="77777777" w:rsidR="000E2704" w:rsidRPr="000E2704" w:rsidRDefault="000E2704" w:rsidP="000E27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Frontend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 xml:space="preserve">: React (Vite/CRA), </w:t>
      </w:r>
      <w:proofErr w:type="spellStart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TailwindCSS</w:t>
      </w:r>
      <w:proofErr w:type="spellEnd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, Refine framework.</w:t>
      </w:r>
    </w:p>
    <w:p w14:paraId="466A66E9" w14:textId="77777777" w:rsidR="000E2704" w:rsidRPr="000E2704" w:rsidRDefault="000E2704" w:rsidP="000E27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Backend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 xml:space="preserve">: </w:t>
      </w:r>
      <w:proofErr w:type="spellStart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FastAPI</w:t>
      </w:r>
      <w:proofErr w:type="spellEnd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 xml:space="preserve"> (Python), JWT-based authentication.</w:t>
      </w:r>
    </w:p>
    <w:p w14:paraId="7AFADFE4" w14:textId="77777777" w:rsidR="000E2704" w:rsidRPr="000E2704" w:rsidRDefault="000E2704" w:rsidP="000E27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Database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PostgreSQL.</w:t>
      </w:r>
    </w:p>
    <w:p w14:paraId="056C3993" w14:textId="77777777" w:rsidR="000E2704" w:rsidRPr="000E2704" w:rsidRDefault="000E2704" w:rsidP="000E27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Hosting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Render/AWS/Firebase/</w:t>
      </w:r>
      <w:proofErr w:type="spellStart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Vercel</w:t>
      </w:r>
      <w:proofErr w:type="spellEnd"/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.</w:t>
      </w:r>
    </w:p>
    <w:p w14:paraId="23E966BD" w14:textId="77777777" w:rsidR="000E2704" w:rsidRPr="000E2704" w:rsidRDefault="000E2704" w:rsidP="000E270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Integrations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SendGrid (Email), WhatsApp API, LinkedIn API.</w:t>
      </w:r>
    </w:p>
    <w:p w14:paraId="4C172C30" w14:textId="77777777" w:rsidR="000E2704" w:rsidRPr="000E2704" w:rsidRDefault="000E2704" w:rsidP="000E2704">
      <w:pPr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pict w14:anchorId="71DDFA3A">
          <v:rect id="_x0000_i1111" style="width:0;height:1.5pt" o:hralign="center" o:hrstd="t" o:hr="t" fillcolor="#a0a0a0" stroked="f"/>
        </w:pict>
      </w:r>
    </w:p>
    <w:p w14:paraId="30070AE0" w14:textId="77777777" w:rsidR="000E2704" w:rsidRPr="000E2704" w:rsidRDefault="000E2704" w:rsidP="000E27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>3. Functional Requirements</w:t>
      </w:r>
    </w:p>
    <w:p w14:paraId="1938FA43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3.1 Lead Management</w:t>
      </w:r>
    </w:p>
    <w:p w14:paraId="39E5895F" w14:textId="77777777" w:rsidR="000E2704" w:rsidRPr="000E2704" w:rsidRDefault="000E2704" w:rsidP="000E27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Add/edit/delete leads.</w:t>
      </w:r>
    </w:p>
    <w:p w14:paraId="35D3E1B8" w14:textId="77777777" w:rsidR="000E2704" w:rsidRPr="000E2704" w:rsidRDefault="000E2704" w:rsidP="000E27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Import via CSV/API.</w:t>
      </w:r>
    </w:p>
    <w:p w14:paraId="1C873260" w14:textId="77777777" w:rsidR="000E2704" w:rsidRPr="000E2704" w:rsidRDefault="000E2704" w:rsidP="000E27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Kanban pipeline (New → Contacted → Qualified → Lost/Won).</w:t>
      </w:r>
    </w:p>
    <w:p w14:paraId="09A4613F" w14:textId="77777777" w:rsidR="000E2704" w:rsidRPr="000E2704" w:rsidRDefault="000E2704" w:rsidP="000E270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Unified inbox with communications history.</w:t>
      </w:r>
    </w:p>
    <w:p w14:paraId="02337599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3.2 Deals / Opportunities</w:t>
      </w:r>
    </w:p>
    <w:p w14:paraId="0B331B8B" w14:textId="77777777" w:rsidR="000E2704" w:rsidRPr="000E2704" w:rsidRDefault="000E2704" w:rsidP="000E27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Create/edit deals linked to leads.</w:t>
      </w:r>
    </w:p>
    <w:p w14:paraId="42B45660" w14:textId="77777777" w:rsidR="000E2704" w:rsidRPr="000E2704" w:rsidRDefault="000E2704" w:rsidP="000E27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Move deals through pipeline stages.</w:t>
      </w:r>
    </w:p>
    <w:p w14:paraId="1B627829" w14:textId="77777777" w:rsidR="000E2704" w:rsidRPr="000E2704" w:rsidRDefault="000E2704" w:rsidP="000E270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Forecast revenue based on deal probability.</w:t>
      </w:r>
    </w:p>
    <w:p w14:paraId="2BA8788A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3.3 Tasks &amp; Activities</w:t>
      </w:r>
    </w:p>
    <w:p w14:paraId="79251015" w14:textId="77777777" w:rsidR="000E2704" w:rsidRPr="000E2704" w:rsidRDefault="000E2704" w:rsidP="000E27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Create/edit tasks (call, meeting, email).</w:t>
      </w:r>
    </w:p>
    <w:p w14:paraId="1DE7008C" w14:textId="77777777" w:rsidR="000E2704" w:rsidRPr="000E2704" w:rsidRDefault="000E2704" w:rsidP="000E27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Smart scheduling &amp; reminders.</w:t>
      </w:r>
    </w:p>
    <w:p w14:paraId="420CCBB5" w14:textId="77777777" w:rsidR="000E2704" w:rsidRPr="000E2704" w:rsidRDefault="000E2704" w:rsidP="000E270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AI-powered follow-up suggestions.</w:t>
      </w:r>
    </w:p>
    <w:p w14:paraId="7FEFB837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3.4 Campaigns</w:t>
      </w:r>
    </w:p>
    <w:p w14:paraId="2A7B118A" w14:textId="77777777" w:rsidR="000E2704" w:rsidRPr="000E2704" w:rsidRDefault="000E2704" w:rsidP="000E27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Multi-channel campaign creation (Email, WhatsApp, LinkedIn).</w:t>
      </w:r>
    </w:p>
    <w:p w14:paraId="4E5CA2D7" w14:textId="77777777" w:rsidR="000E2704" w:rsidRPr="000E2704" w:rsidRDefault="000E2704" w:rsidP="000E27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Scheduling &amp; automation.</w:t>
      </w:r>
    </w:p>
    <w:p w14:paraId="52DFE56D" w14:textId="77777777" w:rsidR="000E2704" w:rsidRPr="000E2704" w:rsidRDefault="000E2704" w:rsidP="000E270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Performance metrics (sent, opened, clicked, bounced).</w:t>
      </w:r>
    </w:p>
    <w:p w14:paraId="72715FD6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3.5 Customers</w:t>
      </w:r>
    </w:p>
    <w:p w14:paraId="02767B66" w14:textId="77777777" w:rsidR="000E2704" w:rsidRPr="000E2704" w:rsidRDefault="000E2704" w:rsidP="000E27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Lifecycle stages (Onboarding, Active, At Risk, Inactive).</w:t>
      </w:r>
    </w:p>
    <w:p w14:paraId="1668A5D7" w14:textId="77777777" w:rsidR="000E2704" w:rsidRPr="000E2704" w:rsidRDefault="000E2704" w:rsidP="000E27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Retention &amp; churn analytics.</w:t>
      </w:r>
    </w:p>
    <w:p w14:paraId="47AEDBE9" w14:textId="77777777" w:rsidR="000E2704" w:rsidRPr="000E2704" w:rsidRDefault="000E2704" w:rsidP="000E270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Customer revenue tracking.</w:t>
      </w:r>
    </w:p>
    <w:p w14:paraId="1A3749F8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lastRenderedPageBreak/>
        <w:t>3.6 Dashboard &amp; Analytics</w:t>
      </w:r>
    </w:p>
    <w:p w14:paraId="561D7E24" w14:textId="77777777" w:rsidR="000E2704" w:rsidRPr="000E2704" w:rsidRDefault="000E2704" w:rsidP="000E270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KPIs: Total leads, pipeline deals, revenue, conversion rate, forecast.</w:t>
      </w:r>
    </w:p>
    <w:p w14:paraId="447D1D1E" w14:textId="77777777" w:rsidR="000E2704" w:rsidRPr="000E2704" w:rsidRDefault="000E2704" w:rsidP="000E270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Charts: Leads by source, deals by stage, sales trend.</w:t>
      </w:r>
    </w:p>
    <w:p w14:paraId="0ED2F346" w14:textId="77777777" w:rsidR="000E2704" w:rsidRPr="000E2704" w:rsidRDefault="000E2704" w:rsidP="000E270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Team performance insights.</w:t>
      </w:r>
    </w:p>
    <w:p w14:paraId="4DCB8312" w14:textId="77777777" w:rsidR="000E2704" w:rsidRPr="000E2704" w:rsidRDefault="000E2704" w:rsidP="000E270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Revenue snapshots (current vs previous).</w:t>
      </w:r>
    </w:p>
    <w:p w14:paraId="13701DB0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3.7 User &amp; Team Management</w:t>
      </w:r>
    </w:p>
    <w:p w14:paraId="4F2F9BBD" w14:textId="77777777" w:rsidR="000E2704" w:rsidRPr="000E2704" w:rsidRDefault="000E2704" w:rsidP="000E270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Add/edit/delete users.</w:t>
      </w:r>
    </w:p>
    <w:p w14:paraId="70768157" w14:textId="77777777" w:rsidR="000E2704" w:rsidRPr="000E2704" w:rsidRDefault="000E2704" w:rsidP="000E270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Assign roles &amp; permissions.</w:t>
      </w:r>
    </w:p>
    <w:p w14:paraId="0D4CE516" w14:textId="77777777" w:rsidR="000E2704" w:rsidRPr="000E2704" w:rsidRDefault="000E2704" w:rsidP="000E270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Create/manage teams.</w:t>
      </w:r>
    </w:p>
    <w:p w14:paraId="59FD47D8" w14:textId="77777777" w:rsidR="000E2704" w:rsidRPr="000E2704" w:rsidRDefault="000E2704" w:rsidP="000E2704">
      <w:pPr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pict w14:anchorId="6BD5896A">
          <v:rect id="_x0000_i1112" style="width:0;height:1.5pt" o:hralign="center" o:hrstd="t" o:hr="t" fillcolor="#a0a0a0" stroked="f"/>
        </w:pict>
      </w:r>
    </w:p>
    <w:p w14:paraId="64BA14EA" w14:textId="77777777" w:rsidR="000E2704" w:rsidRPr="000E2704" w:rsidRDefault="000E2704" w:rsidP="000E27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>4. Non-Functional Requirements</w:t>
      </w:r>
    </w:p>
    <w:p w14:paraId="51C140FB" w14:textId="77777777" w:rsidR="000E2704" w:rsidRPr="000E2704" w:rsidRDefault="000E2704" w:rsidP="000E27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Scalability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Handle 10,000+ leads and multi-team usage.</w:t>
      </w:r>
    </w:p>
    <w:p w14:paraId="7DE6AD34" w14:textId="77777777" w:rsidR="000E2704" w:rsidRPr="000E2704" w:rsidRDefault="000E2704" w:rsidP="000E27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Security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JWT auth, password hashing, role-based access.</w:t>
      </w:r>
    </w:p>
    <w:p w14:paraId="158FA3CC" w14:textId="77777777" w:rsidR="000E2704" w:rsidRPr="000E2704" w:rsidRDefault="000E2704" w:rsidP="000E27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Performance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API response &lt; 300ms for dashboard queries.</w:t>
      </w:r>
    </w:p>
    <w:p w14:paraId="428B7EFC" w14:textId="77777777" w:rsidR="000E2704" w:rsidRPr="000E2704" w:rsidRDefault="000E2704" w:rsidP="000E27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Availability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99.9% uptime on hosting platform.</w:t>
      </w:r>
    </w:p>
    <w:p w14:paraId="7C935406" w14:textId="77777777" w:rsidR="000E2704" w:rsidRPr="000E2704" w:rsidRDefault="000E2704" w:rsidP="000E27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Usability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Simple, intuitive UI with drag-and-drop boards.</w:t>
      </w:r>
    </w:p>
    <w:p w14:paraId="3B0B5926" w14:textId="77777777" w:rsidR="000E2704" w:rsidRPr="000E2704" w:rsidRDefault="000E2704" w:rsidP="000E270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Data Protection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Encrypted storage for sensitive data.</w:t>
      </w:r>
    </w:p>
    <w:p w14:paraId="3D67E118" w14:textId="77777777" w:rsidR="000E2704" w:rsidRPr="000E2704" w:rsidRDefault="000E2704" w:rsidP="000E2704">
      <w:pPr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pict w14:anchorId="7A059B92">
          <v:rect id="_x0000_i1113" style="width:0;height:1.5pt" o:hralign="center" o:hrstd="t" o:hr="t" fillcolor="#a0a0a0" stroked="f"/>
        </w:pict>
      </w:r>
    </w:p>
    <w:p w14:paraId="55332AD6" w14:textId="77777777" w:rsidR="000E2704" w:rsidRPr="000E2704" w:rsidRDefault="000E2704" w:rsidP="000E27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>5. External Interface Requirements</w:t>
      </w:r>
    </w:p>
    <w:p w14:paraId="26FF3AC5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5.1 User Interfaces</w:t>
      </w:r>
    </w:p>
    <w:p w14:paraId="287E680B" w14:textId="77777777" w:rsidR="000E2704" w:rsidRPr="000E2704" w:rsidRDefault="000E2704" w:rsidP="000E27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Responsive web UI (desktop-first, mobile-friendly).</w:t>
      </w:r>
    </w:p>
    <w:p w14:paraId="146A249F" w14:textId="77777777" w:rsidR="000E2704" w:rsidRPr="000E2704" w:rsidRDefault="000E2704" w:rsidP="000E270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Dashboard, forms, tables, Kanban boards, and charts.</w:t>
      </w:r>
    </w:p>
    <w:p w14:paraId="470BAB32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5.2 Hardware Interfaces</w:t>
      </w:r>
    </w:p>
    <w:p w14:paraId="25B3894A" w14:textId="77777777" w:rsidR="000E2704" w:rsidRPr="000E2704" w:rsidRDefault="000E2704" w:rsidP="000E27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Standard user devices (PC, laptop, tablet, mobile).</w:t>
      </w:r>
    </w:p>
    <w:p w14:paraId="73A6937A" w14:textId="77777777" w:rsidR="000E2704" w:rsidRPr="000E2704" w:rsidRDefault="000E2704" w:rsidP="000E27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zh-CN"/>
        </w:rPr>
        <w:t>5.3 Software Interfaces</w:t>
      </w:r>
    </w:p>
    <w:p w14:paraId="5874A6FB" w14:textId="77777777" w:rsidR="000E2704" w:rsidRPr="000E2704" w:rsidRDefault="000E2704" w:rsidP="000E27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PostgreSQL for database.</w:t>
      </w:r>
    </w:p>
    <w:p w14:paraId="0E36C82C" w14:textId="77777777" w:rsidR="000E2704" w:rsidRPr="000E2704" w:rsidRDefault="000E2704" w:rsidP="000E27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APIs for WhatsApp, LinkedIn, Email.</w:t>
      </w:r>
    </w:p>
    <w:p w14:paraId="66AA036B" w14:textId="77777777" w:rsidR="000E2704" w:rsidRPr="000E2704" w:rsidRDefault="000E2704" w:rsidP="000E2704">
      <w:pPr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pict w14:anchorId="442E17D1">
          <v:rect id="_x0000_i1114" style="width:0;height:1.5pt" o:hralign="center" o:hrstd="t" o:hr="t" fillcolor="#a0a0a0" stroked="f"/>
        </w:pict>
      </w:r>
    </w:p>
    <w:p w14:paraId="23520BFF" w14:textId="77777777" w:rsidR="000E2704" w:rsidRPr="000E2704" w:rsidRDefault="000E2704" w:rsidP="000E27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t>6. System Models</w:t>
      </w:r>
    </w:p>
    <w:p w14:paraId="1DA2ED3C" w14:textId="77777777" w:rsidR="000E2704" w:rsidRPr="000E2704" w:rsidRDefault="000E2704" w:rsidP="000E27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ER Diagram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Shows Users, Leads, Deals, Campaigns, Customers, Teams.</w:t>
      </w:r>
    </w:p>
    <w:p w14:paraId="0E73E819" w14:textId="77777777" w:rsidR="000E2704" w:rsidRPr="000E2704" w:rsidRDefault="000E2704" w:rsidP="000E27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JWT Flow Diagram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Auth &amp; refresh token lifecycle.</w:t>
      </w:r>
    </w:p>
    <w:p w14:paraId="0F9BBDA2" w14:textId="77777777" w:rsidR="000E2704" w:rsidRPr="000E2704" w:rsidRDefault="000E2704" w:rsidP="000E27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24"/>
          <w:lang w:val="en-IN" w:eastAsia="zh-CN"/>
        </w:rPr>
        <w:t>UI Wireframes</w:t>
      </w: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: Dashboard, Lead board, Campaign screen, Admin panel.</w:t>
      </w:r>
    </w:p>
    <w:p w14:paraId="64C6AC51" w14:textId="77777777" w:rsidR="000E2704" w:rsidRPr="000E2704" w:rsidRDefault="000E2704" w:rsidP="000E2704">
      <w:pPr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pict w14:anchorId="3754766E">
          <v:rect id="_x0000_i1115" style="width:0;height:1.5pt" o:hralign="center" o:hrstd="t" o:hr="t" fillcolor="#a0a0a0" stroked="f"/>
        </w:pict>
      </w:r>
    </w:p>
    <w:p w14:paraId="34CD8FAB" w14:textId="77777777" w:rsidR="000E2704" w:rsidRPr="000E2704" w:rsidRDefault="000E2704" w:rsidP="000E27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</w:pPr>
      <w:r w:rsidRPr="000E2704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zh-CN"/>
        </w:rPr>
        <w:lastRenderedPageBreak/>
        <w:t>7. Future Scope</w:t>
      </w:r>
    </w:p>
    <w:p w14:paraId="4D0D70B5" w14:textId="77777777" w:rsidR="000E2704" w:rsidRPr="000E2704" w:rsidRDefault="000E2704" w:rsidP="000E27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AI-powered lead scoring &amp; chatbots.</w:t>
      </w:r>
    </w:p>
    <w:p w14:paraId="17A9A493" w14:textId="77777777" w:rsidR="000E2704" w:rsidRPr="000E2704" w:rsidRDefault="000E2704" w:rsidP="000E27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SaaS white-label version.</w:t>
      </w:r>
    </w:p>
    <w:p w14:paraId="621B668E" w14:textId="77777777" w:rsidR="000E2704" w:rsidRPr="000E2704" w:rsidRDefault="000E2704" w:rsidP="000E27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Predictive analytics for churn and sales forecasting.</w:t>
      </w:r>
    </w:p>
    <w:p w14:paraId="503A368B" w14:textId="77777777" w:rsidR="000E2704" w:rsidRPr="000E2704" w:rsidRDefault="000E2704" w:rsidP="000E27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val="en-IN" w:eastAsia="zh-CN"/>
        </w:rPr>
      </w:pPr>
      <w:r w:rsidRPr="000E2704">
        <w:rPr>
          <w:rFonts w:ascii="Times New Roman" w:eastAsia="Times New Roman" w:hAnsi="Times New Roman" w:cs="Times New Roman"/>
          <w:sz w:val="24"/>
          <w:lang w:val="en-IN" w:eastAsia="zh-CN"/>
        </w:rPr>
        <w:t>Subscription billing integration.</w:t>
      </w:r>
    </w:p>
    <w:p w14:paraId="2F6E6126" w14:textId="44B78A21" w:rsidR="000E2704" w:rsidRPr="000E2704" w:rsidRDefault="000E2704" w:rsidP="00C213D9">
      <w:pPr>
        <w:rPr>
          <w:sz w:val="36"/>
          <w:szCs w:val="32"/>
        </w:rPr>
        <w:sectPr w:rsidR="000E2704" w:rsidRPr="000E2704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3891B5EA" w14:textId="77777777" w:rsidR="00A24793" w:rsidRPr="003A798E" w:rsidRDefault="00A24793" w:rsidP="00A24793"/>
    <w:p w14:paraId="037416CE" w14:textId="77777777" w:rsidR="00637665" w:rsidRDefault="00637665">
      <w:pPr>
        <w:sectPr w:rsidR="00637665" w:rsidSect="00286C35">
          <w:pgSz w:w="12240" w:h="15840" w:code="1"/>
          <w:pgMar w:top="720" w:right="720" w:bottom="0" w:left="720" w:header="709" w:footer="432" w:gutter="0"/>
          <w:cols w:space="708"/>
          <w:titlePg/>
          <w:docGrid w:linePitch="360"/>
        </w:sectPr>
      </w:pPr>
    </w:p>
    <w:p w14:paraId="179B9170" w14:textId="07B4A983" w:rsidR="00154224" w:rsidRDefault="00154224"/>
    <w:sectPr w:rsidR="00154224" w:rsidSect="00286C35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072E" w14:textId="77777777" w:rsidR="002000A3" w:rsidRDefault="002000A3" w:rsidP="001205A1">
      <w:r>
        <w:separator/>
      </w:r>
    </w:p>
  </w:endnote>
  <w:endnote w:type="continuationSeparator" w:id="0">
    <w:p w14:paraId="1DD46114" w14:textId="77777777" w:rsidR="002000A3" w:rsidRDefault="002000A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1C70F" w14:textId="77777777" w:rsidR="002000A3" w:rsidRDefault="002000A3" w:rsidP="001205A1">
      <w:r>
        <w:separator/>
      </w:r>
    </w:p>
  </w:footnote>
  <w:footnote w:type="continuationSeparator" w:id="0">
    <w:p w14:paraId="0D7121AB" w14:textId="77777777" w:rsidR="002000A3" w:rsidRDefault="002000A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D8B"/>
    <w:multiLevelType w:val="multilevel"/>
    <w:tmpl w:val="562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779D"/>
    <w:multiLevelType w:val="multilevel"/>
    <w:tmpl w:val="41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8381F"/>
    <w:multiLevelType w:val="multilevel"/>
    <w:tmpl w:val="87B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22457"/>
    <w:multiLevelType w:val="multilevel"/>
    <w:tmpl w:val="9CD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20653"/>
    <w:multiLevelType w:val="multilevel"/>
    <w:tmpl w:val="776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E35EE"/>
    <w:multiLevelType w:val="multilevel"/>
    <w:tmpl w:val="6648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04B54"/>
    <w:multiLevelType w:val="hybridMultilevel"/>
    <w:tmpl w:val="E01AC8C8"/>
    <w:lvl w:ilvl="0" w:tplc="4DF2AB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618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A3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E8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CB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25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00F0"/>
    <w:multiLevelType w:val="multilevel"/>
    <w:tmpl w:val="4B52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E2923"/>
    <w:multiLevelType w:val="multilevel"/>
    <w:tmpl w:val="A29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005C6"/>
    <w:multiLevelType w:val="multilevel"/>
    <w:tmpl w:val="74A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C5534"/>
    <w:multiLevelType w:val="multilevel"/>
    <w:tmpl w:val="FA1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52AFD"/>
    <w:multiLevelType w:val="multilevel"/>
    <w:tmpl w:val="F1E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10122"/>
    <w:multiLevelType w:val="multilevel"/>
    <w:tmpl w:val="386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D536B"/>
    <w:multiLevelType w:val="multilevel"/>
    <w:tmpl w:val="DF5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0447D"/>
    <w:multiLevelType w:val="multilevel"/>
    <w:tmpl w:val="41A4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B19F0"/>
    <w:multiLevelType w:val="multilevel"/>
    <w:tmpl w:val="8CD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13948"/>
    <w:multiLevelType w:val="multilevel"/>
    <w:tmpl w:val="5A4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8BC5D"/>
    <w:multiLevelType w:val="hybridMultilevel"/>
    <w:tmpl w:val="DF265CA6"/>
    <w:lvl w:ilvl="0" w:tplc="B3622F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2E2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00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4A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2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48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07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64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2DF3"/>
    <w:multiLevelType w:val="multilevel"/>
    <w:tmpl w:val="092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84D25"/>
    <w:multiLevelType w:val="multilevel"/>
    <w:tmpl w:val="7E8E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999315">
    <w:abstractNumId w:val="17"/>
  </w:num>
  <w:num w:numId="2" w16cid:durableId="140509797">
    <w:abstractNumId w:val="6"/>
  </w:num>
  <w:num w:numId="3" w16cid:durableId="1183788694">
    <w:abstractNumId w:val="13"/>
  </w:num>
  <w:num w:numId="4" w16cid:durableId="401105198">
    <w:abstractNumId w:val="11"/>
  </w:num>
  <w:num w:numId="5" w16cid:durableId="73404742">
    <w:abstractNumId w:val="16"/>
  </w:num>
  <w:num w:numId="6" w16cid:durableId="1290892997">
    <w:abstractNumId w:val="14"/>
  </w:num>
  <w:num w:numId="7" w16cid:durableId="801388689">
    <w:abstractNumId w:val="5"/>
  </w:num>
  <w:num w:numId="8" w16cid:durableId="86579422">
    <w:abstractNumId w:val="10"/>
  </w:num>
  <w:num w:numId="9" w16cid:durableId="1719430117">
    <w:abstractNumId w:val="4"/>
  </w:num>
  <w:num w:numId="10" w16cid:durableId="34696032">
    <w:abstractNumId w:val="2"/>
  </w:num>
  <w:num w:numId="11" w16cid:durableId="1569919248">
    <w:abstractNumId w:val="3"/>
  </w:num>
  <w:num w:numId="12" w16cid:durableId="27026208">
    <w:abstractNumId w:val="9"/>
  </w:num>
  <w:num w:numId="13" w16cid:durableId="1227381455">
    <w:abstractNumId w:val="19"/>
  </w:num>
  <w:num w:numId="14" w16cid:durableId="318071325">
    <w:abstractNumId w:val="15"/>
  </w:num>
  <w:num w:numId="15" w16cid:durableId="841044810">
    <w:abstractNumId w:val="7"/>
  </w:num>
  <w:num w:numId="16" w16cid:durableId="68357698">
    <w:abstractNumId w:val="1"/>
  </w:num>
  <w:num w:numId="17" w16cid:durableId="2042436172">
    <w:abstractNumId w:val="8"/>
  </w:num>
  <w:num w:numId="18" w16cid:durableId="1294599894">
    <w:abstractNumId w:val="0"/>
  </w:num>
  <w:num w:numId="19" w16cid:durableId="1770195587">
    <w:abstractNumId w:val="12"/>
  </w:num>
  <w:num w:numId="20" w16cid:durableId="6793105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04"/>
    <w:rsid w:val="000A2A69"/>
    <w:rsid w:val="000C1994"/>
    <w:rsid w:val="000C4ED1"/>
    <w:rsid w:val="000E2704"/>
    <w:rsid w:val="001205A1"/>
    <w:rsid w:val="00142538"/>
    <w:rsid w:val="00154224"/>
    <w:rsid w:val="002000A3"/>
    <w:rsid w:val="00286C35"/>
    <w:rsid w:val="002877E8"/>
    <w:rsid w:val="002E7C4E"/>
    <w:rsid w:val="0031055C"/>
    <w:rsid w:val="00371EE1"/>
    <w:rsid w:val="003767CC"/>
    <w:rsid w:val="0039287F"/>
    <w:rsid w:val="003A798E"/>
    <w:rsid w:val="00425A99"/>
    <w:rsid w:val="00517B1F"/>
    <w:rsid w:val="005E6B25"/>
    <w:rsid w:val="005F4F46"/>
    <w:rsid w:val="00637665"/>
    <w:rsid w:val="006C60E6"/>
    <w:rsid w:val="006F508F"/>
    <w:rsid w:val="00713E3A"/>
    <w:rsid w:val="007B0740"/>
    <w:rsid w:val="007C1BAB"/>
    <w:rsid w:val="008648F6"/>
    <w:rsid w:val="00957EA6"/>
    <w:rsid w:val="00967C35"/>
    <w:rsid w:val="009B6A8C"/>
    <w:rsid w:val="009C6907"/>
    <w:rsid w:val="00A059BA"/>
    <w:rsid w:val="00A15CF7"/>
    <w:rsid w:val="00A24793"/>
    <w:rsid w:val="00A80B37"/>
    <w:rsid w:val="00A81248"/>
    <w:rsid w:val="00A95A60"/>
    <w:rsid w:val="00AF2A4E"/>
    <w:rsid w:val="00B703E9"/>
    <w:rsid w:val="00BE2BE4"/>
    <w:rsid w:val="00C213D9"/>
    <w:rsid w:val="00C66528"/>
    <w:rsid w:val="00C74716"/>
    <w:rsid w:val="00C915F0"/>
    <w:rsid w:val="00D22573"/>
    <w:rsid w:val="00D26C99"/>
    <w:rsid w:val="00FB3D9E"/>
    <w:rsid w:val="00FB65B8"/>
    <w:rsid w:val="00FC49AE"/>
    <w:rsid w:val="00FD2FC3"/>
    <w:rsid w:val="074852EF"/>
    <w:rsid w:val="114F7CC5"/>
    <w:rsid w:val="1E648AD4"/>
    <w:rsid w:val="31FD0A2C"/>
    <w:rsid w:val="3E309B5A"/>
    <w:rsid w:val="46718119"/>
    <w:rsid w:val="480D517A"/>
    <w:rsid w:val="4ECF9D96"/>
    <w:rsid w:val="5B962731"/>
    <w:rsid w:val="6F4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C69C0"/>
  <w15:chartTrackingRefBased/>
  <w15:docId w15:val="{7A4E5B2D-F391-490A-AC2E-21FF5E9D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A059BA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2A4E"/>
    <w:pPr>
      <w:keepNext/>
      <w:keepLines/>
      <w:outlineLvl w:val="1"/>
    </w:pPr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F2A4E"/>
    <w:rPr>
      <w:rFonts w:eastAsiaTheme="majorEastAsia" w:cstheme="majorBidi"/>
      <w:i/>
      <w:color w:val="006063" w:themeColor="accent2" w:themeShade="80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vesh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D6332F6-ACB6-4984-B229-DA3FF6BDB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DFF164-3CFC-443D-84DD-027A5EBE2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A59C2-D2E8-40C9-83E6-36198F88A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6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</dc:creator>
  <cp:keywords/>
  <dc:description/>
  <cp:lastModifiedBy>Sarvesh Savaikar</cp:lastModifiedBy>
  <cp:revision>1</cp:revision>
  <dcterms:created xsi:type="dcterms:W3CDTF">2025-09-03T12:07:00Z</dcterms:created>
  <dcterms:modified xsi:type="dcterms:W3CDTF">2025-09-03T12:13:00Z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